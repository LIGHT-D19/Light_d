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alias w:val="Nom du C.V."/>
        <w:tag w:val="Nom du C.V."/>
        <w:id w:val="-924265653"/>
        <w:placeholder>
          <w:docPart w:val="5058D884AF5E4DC7B1C0B34C569C1FFB"/>
        </w:placeholder>
        <w:docPartList>
          <w:docPartGallery w:val="Quick Parts"/>
          <w:docPartCategory w:val=" Nom du C.V."/>
        </w:docPartList>
      </w:sdtPr>
      <w:sdtEndPr>
        <w:rPr>
          <w:szCs w:val="24"/>
        </w:rPr>
      </w:sdtEndPr>
      <w:sdtContent>
        <w:p w:rsidR="00142A77" w:rsidRDefault="00142A77"/>
        <w:p w:rsidR="004679A4" w:rsidRDefault="0009615D">
          <w:pPr>
            <w:pStyle w:val="Nom"/>
          </w:pPr>
          <w:sdt>
            <w:sdtPr>
              <w:alias w:val="Auteur"/>
              <w:tag w:val=""/>
              <w:id w:val="1823003119"/>
              <w:placeholder>
                <w:docPart w:val="5EC1CBBCAA504B81B1398ABD7987EDA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42A77">
                <w:t>DOSSEH-ANYRON Atsu  Raphael</w:t>
              </w:r>
            </w:sdtContent>
          </w:sdt>
        </w:p>
        <w:p w:rsidR="00142A77" w:rsidRDefault="00977E6C" w:rsidP="00977E6C">
          <w:pPr>
            <w:pStyle w:val="Tlphone"/>
          </w:pPr>
          <w:r>
            <w:t>Téléphone : 79 74 53 73</w:t>
          </w:r>
        </w:p>
        <w:p w:rsidR="004679A4" w:rsidRDefault="004679A4" w:rsidP="00977E6C">
          <w:pPr>
            <w:pStyle w:val="Tlphone"/>
          </w:pPr>
          <w:r>
            <w:t xml:space="preserve">Adresse : Tchaloude </w:t>
          </w:r>
        </w:p>
        <w:p w:rsidR="004679A4" w:rsidRDefault="004679A4" w:rsidP="004679A4">
          <w:pPr>
            <w:pStyle w:val="Tlphone"/>
          </w:pPr>
          <w:r>
            <w:t xml:space="preserve">Email : </w:t>
          </w:r>
          <w:hyperlink r:id="rId10" w:history="1">
            <w:r w:rsidRPr="00143412">
              <w:rPr>
                <w:rStyle w:val="Lienhypertexte"/>
              </w:rPr>
              <w:t>light1999d@gmail.com</w:t>
            </w:r>
          </w:hyperlink>
        </w:p>
        <w:p w:rsidR="00357794" w:rsidRDefault="00FD7A32" w:rsidP="004679A4">
          <w:pPr>
            <w:pStyle w:val="Tlphone"/>
          </w:pPr>
          <w:r>
            <w:t>Mon site web :</w:t>
          </w:r>
          <w:r w:rsidR="00357794">
            <w:t xml:space="preserve"> </w:t>
          </w:r>
          <w:hyperlink r:id="rId11" w:history="1">
            <w:r w:rsidR="00357794" w:rsidRPr="0064254E">
              <w:rPr>
                <w:rStyle w:val="Lienhypertexte"/>
              </w:rPr>
              <w:t>https://light-d19.github.io/Light_d/</w:t>
            </w:r>
          </w:hyperlink>
          <w:r w:rsidR="00357794">
            <w:t xml:space="preserve"> </w:t>
          </w:r>
          <w:bookmarkStart w:id="0" w:name="_GoBack"/>
          <w:bookmarkEnd w:id="0"/>
        </w:p>
        <w:p w:rsidR="004679A4" w:rsidRPr="004679A4" w:rsidRDefault="0009615D" w:rsidP="004679A4">
          <w:pPr>
            <w:pStyle w:val="Tlphone"/>
          </w:pPr>
        </w:p>
      </w:sdtContent>
    </w:sdt>
    <w:p w:rsidR="00C958E3" w:rsidRPr="004679A4" w:rsidRDefault="00DD7985" w:rsidP="004679A4">
      <w:pPr>
        <w:rPr>
          <w:rFonts w:asciiTheme="majorHAnsi" w:hAnsiTheme="majorHAnsi"/>
          <w:b/>
          <w:color w:val="6F654B" w:themeColor="text1" w:themeTint="BF"/>
          <w:sz w:val="24"/>
          <w:szCs w:val="24"/>
        </w:rPr>
      </w:pPr>
      <w:r w:rsidRPr="004679A4">
        <w:rPr>
          <w:rFonts w:asciiTheme="majorHAnsi" w:hAnsiTheme="majorHAnsi"/>
          <w:b/>
          <w:color w:val="6F654B" w:themeColor="text1" w:themeTint="BF"/>
          <w:sz w:val="24"/>
          <w:szCs w:val="24"/>
        </w:rPr>
        <w:t>Objectifs</w:t>
      </w:r>
    </w:p>
    <w:p w:rsidR="00977E6C" w:rsidRDefault="00977E6C" w:rsidP="00142A77">
      <w:pPr>
        <w:pStyle w:val="Titredesection"/>
        <w:rPr>
          <w:b w:val="0"/>
        </w:rPr>
      </w:pPr>
      <w:r>
        <w:rPr>
          <w:b w:val="0"/>
        </w:rPr>
        <w:t>Jeune diplômé</w:t>
      </w:r>
      <w:r w:rsidRPr="00977E6C">
        <w:rPr>
          <w:b w:val="0"/>
        </w:rPr>
        <w:t xml:space="preserve"> </w:t>
      </w:r>
      <w:r>
        <w:rPr>
          <w:b w:val="0"/>
        </w:rPr>
        <w:t xml:space="preserve">du </w:t>
      </w:r>
      <w:r w:rsidR="004679A4">
        <w:rPr>
          <w:b w:val="0"/>
        </w:rPr>
        <w:t>Baccalauréat</w:t>
      </w:r>
      <w:r w:rsidRPr="00977E6C">
        <w:rPr>
          <w:b w:val="0"/>
        </w:rPr>
        <w:t>, je souhaite</w:t>
      </w:r>
      <w:r>
        <w:rPr>
          <w:b w:val="0"/>
        </w:rPr>
        <w:t xml:space="preserve"> intégrer le programme de </w:t>
      </w:r>
      <w:r w:rsidR="004679A4">
        <w:rPr>
          <w:b w:val="0"/>
        </w:rPr>
        <w:t>Sécurité</w:t>
      </w:r>
      <w:r>
        <w:rPr>
          <w:b w:val="0"/>
        </w:rPr>
        <w:t xml:space="preserve"> Informatique et </w:t>
      </w:r>
      <w:r w:rsidR="008B5332">
        <w:rPr>
          <w:b w:val="0"/>
        </w:rPr>
        <w:t>Cyber</w:t>
      </w:r>
      <w:r w:rsidR="004679A4">
        <w:rPr>
          <w:b w:val="0"/>
        </w:rPr>
        <w:t>sécurité</w:t>
      </w:r>
      <w:r w:rsidRPr="00977E6C">
        <w:rPr>
          <w:b w:val="0"/>
        </w:rPr>
        <w:t xml:space="preserve"> à l</w:t>
      </w:r>
      <w:r>
        <w:rPr>
          <w:b w:val="0"/>
        </w:rPr>
        <w:t xml:space="preserve">’université de Kara </w:t>
      </w:r>
      <w:r w:rsidRPr="00977E6C">
        <w:rPr>
          <w:b w:val="0"/>
        </w:rPr>
        <w:t xml:space="preserve"> pour approfondir mes compétences dans le domaine et me prépa</w:t>
      </w:r>
      <w:r>
        <w:rPr>
          <w:b w:val="0"/>
        </w:rPr>
        <w:t xml:space="preserve">rer à une carrière dans la </w:t>
      </w:r>
      <w:r w:rsidR="008B5332">
        <w:rPr>
          <w:b w:val="0"/>
        </w:rPr>
        <w:t>Cyber</w:t>
      </w:r>
      <w:r w:rsidR="004679A4">
        <w:rPr>
          <w:b w:val="0"/>
        </w:rPr>
        <w:t>sécurité</w:t>
      </w:r>
      <w:r>
        <w:rPr>
          <w:b w:val="0"/>
        </w:rPr>
        <w:t>. Motivé et curieux</w:t>
      </w:r>
      <w:r w:rsidRPr="00977E6C">
        <w:rPr>
          <w:b w:val="0"/>
        </w:rPr>
        <w:t xml:space="preserve">, je suis </w:t>
      </w:r>
      <w:r w:rsidR="008B5332">
        <w:rPr>
          <w:b w:val="0"/>
        </w:rPr>
        <w:t>prêt</w:t>
      </w:r>
      <w:r w:rsidRPr="00977E6C">
        <w:rPr>
          <w:b w:val="0"/>
        </w:rPr>
        <w:t xml:space="preserve"> à m’investir pleinement dans cette nouvelle étape de mon parcours académique</w:t>
      </w:r>
      <w:r>
        <w:rPr>
          <w:b w:val="0"/>
        </w:rPr>
        <w:t>.</w:t>
      </w:r>
    </w:p>
    <w:p w:rsidR="00977E6C" w:rsidRDefault="00977E6C" w:rsidP="00977E6C">
      <w:pPr>
        <w:pStyle w:val="Titredesection"/>
        <w:rPr>
          <w:szCs w:val="24"/>
        </w:rPr>
      </w:pPr>
      <w:r w:rsidRPr="00977E6C">
        <w:rPr>
          <w:szCs w:val="24"/>
        </w:rPr>
        <w:t>Cursus scolaire</w:t>
      </w:r>
    </w:p>
    <w:p w:rsidR="008B5332" w:rsidRPr="008B5332" w:rsidRDefault="008B5332" w:rsidP="008B53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64"/>
        <w:gridCol w:w="4364"/>
      </w:tblGrid>
      <w:tr w:rsidR="00712AAF" w:rsidRPr="00D34FAC" w:rsidTr="00712AAF">
        <w:tc>
          <w:tcPr>
            <w:tcW w:w="4364" w:type="dxa"/>
            <w:shd w:val="clear" w:color="auto" w:fill="D3CDBE" w:themeFill="text1" w:themeFillTint="40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Années Scolaires</w:t>
            </w:r>
          </w:p>
        </w:tc>
        <w:tc>
          <w:tcPr>
            <w:tcW w:w="4364" w:type="dxa"/>
            <w:shd w:val="clear" w:color="auto" w:fill="D3CDBE" w:themeFill="text1" w:themeFillTint="40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Diplômes</w:t>
            </w:r>
          </w:p>
        </w:tc>
      </w:tr>
      <w:tr w:rsidR="00712AAF" w:rsidRPr="00D34FAC" w:rsidTr="00712AAF"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2019-2020</w:t>
            </w:r>
          </w:p>
        </w:tc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BEPC</w:t>
            </w:r>
          </w:p>
        </w:tc>
      </w:tr>
      <w:tr w:rsidR="00712AAF" w:rsidRPr="00D34FAC" w:rsidTr="00712AAF"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2021-2022</w:t>
            </w:r>
          </w:p>
        </w:tc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BAC 1</w:t>
            </w:r>
          </w:p>
        </w:tc>
      </w:tr>
      <w:tr w:rsidR="00712AAF" w:rsidRPr="00D34FAC" w:rsidTr="00712AAF"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2022-2023</w:t>
            </w:r>
          </w:p>
        </w:tc>
        <w:tc>
          <w:tcPr>
            <w:tcW w:w="4364" w:type="dxa"/>
            <w:vAlign w:val="center"/>
          </w:tcPr>
          <w:p w:rsidR="00712AAF" w:rsidRPr="00D34FAC" w:rsidRDefault="00712AAF" w:rsidP="00712AAF">
            <w:pPr>
              <w:jc w:val="center"/>
              <w:rPr>
                <w:sz w:val="24"/>
                <w:szCs w:val="24"/>
              </w:rPr>
            </w:pPr>
            <w:r w:rsidRPr="00D34FAC">
              <w:rPr>
                <w:sz w:val="24"/>
                <w:szCs w:val="24"/>
              </w:rPr>
              <w:t>BAC 2</w:t>
            </w:r>
          </w:p>
        </w:tc>
      </w:tr>
    </w:tbl>
    <w:p w:rsidR="00C958E3" w:rsidRPr="00D34FAC" w:rsidRDefault="00DD7985" w:rsidP="00C958E3">
      <w:pPr>
        <w:pStyle w:val="Titredesection"/>
        <w:spacing w:after="240"/>
        <w:rPr>
          <w:szCs w:val="24"/>
        </w:rPr>
      </w:pPr>
      <w:r w:rsidRPr="00D34FAC">
        <w:rPr>
          <w:szCs w:val="24"/>
        </w:rPr>
        <w:t>C</w:t>
      </w:r>
      <w:r w:rsidR="00712AAF" w:rsidRPr="00D34FAC">
        <w:rPr>
          <w:szCs w:val="24"/>
        </w:rPr>
        <w:t xml:space="preserve">ompétences </w:t>
      </w:r>
      <w:r w:rsidR="00C958E3" w:rsidRPr="00D34FAC">
        <w:rPr>
          <w:szCs w:val="24"/>
        </w:rPr>
        <w:t>Linguistiques</w:t>
      </w:r>
    </w:p>
    <w:p w:rsidR="00C958E3" w:rsidRPr="004679A4" w:rsidRDefault="00712AAF" w:rsidP="004679A4">
      <w:pPr>
        <w:pStyle w:val="Paragraphedeliste"/>
        <w:numPr>
          <w:ilvl w:val="0"/>
          <w:numId w:val="4"/>
        </w:numPr>
        <w:spacing w:after="0"/>
        <w:ind w:left="288" w:hanging="288"/>
        <w:rPr>
          <w:sz w:val="24"/>
          <w:szCs w:val="24"/>
        </w:rPr>
      </w:pPr>
      <w:r w:rsidRPr="00D34FAC">
        <w:rPr>
          <w:sz w:val="24"/>
          <w:szCs w:val="24"/>
        </w:rPr>
        <w:t>Anglais</w:t>
      </w:r>
      <w:r w:rsidR="004679A4">
        <w:rPr>
          <w:sz w:val="24"/>
          <w:szCs w:val="24"/>
        </w:rPr>
        <w:t> : A1</w:t>
      </w:r>
    </w:p>
    <w:p w:rsidR="00142A77" w:rsidRPr="00142A77" w:rsidRDefault="00C958E3" w:rsidP="00142A77">
      <w:pPr>
        <w:pStyle w:val="Paragraphedeliste"/>
        <w:numPr>
          <w:ilvl w:val="0"/>
          <w:numId w:val="4"/>
        </w:numPr>
        <w:spacing w:after="0"/>
        <w:ind w:left="288" w:hanging="288"/>
        <w:rPr>
          <w:sz w:val="24"/>
          <w:szCs w:val="24"/>
        </w:rPr>
      </w:pPr>
      <w:r w:rsidRPr="00D34FAC">
        <w:rPr>
          <w:sz w:val="24"/>
          <w:szCs w:val="24"/>
        </w:rPr>
        <w:t>Français</w:t>
      </w:r>
      <w:r w:rsidR="004679A4">
        <w:rPr>
          <w:sz w:val="24"/>
          <w:szCs w:val="24"/>
        </w:rPr>
        <w:t> : B2</w:t>
      </w:r>
    </w:p>
    <w:p w:rsidR="00EE70DC" w:rsidRDefault="00142A77" w:rsidP="00977E6C">
      <w:pPr>
        <w:pStyle w:val="Titredesection"/>
        <w:spacing w:after="240"/>
        <w:rPr>
          <w:szCs w:val="24"/>
        </w:rPr>
      </w:pPr>
      <w:r w:rsidRPr="00D34FAC">
        <w:rPr>
          <w:szCs w:val="24"/>
        </w:rPr>
        <w:t xml:space="preserve">Compétences </w:t>
      </w:r>
      <w:r>
        <w:rPr>
          <w:szCs w:val="24"/>
        </w:rPr>
        <w:t>Technique</w:t>
      </w:r>
      <w:r w:rsidR="00EE70DC">
        <w:rPr>
          <w:szCs w:val="24"/>
        </w:rPr>
        <w:t>s</w:t>
      </w:r>
    </w:p>
    <w:p w:rsidR="00523E7B" w:rsidRDefault="00977E6C" w:rsidP="00523E7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977E6C">
        <w:rPr>
          <w:sz w:val="24"/>
          <w:szCs w:val="24"/>
        </w:rPr>
        <w:t>Informatique :</w:t>
      </w:r>
      <w:r>
        <w:rPr>
          <w:sz w:val="24"/>
          <w:szCs w:val="24"/>
        </w:rPr>
        <w:t xml:space="preserve"> Maitrise d’Excel, de Word, et de Powerpoint</w:t>
      </w:r>
      <w:r w:rsidR="00523E7B">
        <w:rPr>
          <w:sz w:val="24"/>
          <w:szCs w:val="24"/>
        </w:rPr>
        <w:t>.</w:t>
      </w:r>
    </w:p>
    <w:p w:rsidR="00A94A4F" w:rsidRPr="00523E7B" w:rsidRDefault="00A94A4F" w:rsidP="00523E7B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Informatique : Maitrise de Github et Git.</w:t>
      </w:r>
    </w:p>
    <w:p w:rsidR="00977E6C" w:rsidRPr="00977E6C" w:rsidRDefault="00977E6C" w:rsidP="00977E6C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Capacité d’adaptation rapide.</w:t>
      </w:r>
    </w:p>
    <w:p w:rsidR="00C958E3" w:rsidRDefault="00C958E3" w:rsidP="00C958E3">
      <w:pPr>
        <w:spacing w:after="0"/>
      </w:pPr>
    </w:p>
    <w:p w:rsidR="004679A4" w:rsidRDefault="004679A4" w:rsidP="00C958E3">
      <w:pPr>
        <w:spacing w:after="0"/>
        <w:rPr>
          <w:b/>
          <w:color w:val="6F654B" w:themeColor="text1" w:themeTint="BF"/>
          <w:sz w:val="24"/>
          <w:szCs w:val="24"/>
        </w:rPr>
      </w:pPr>
      <w:r>
        <w:rPr>
          <w:b/>
          <w:color w:val="6F654B" w:themeColor="text1" w:themeTint="BF"/>
          <w:sz w:val="24"/>
          <w:szCs w:val="24"/>
        </w:rPr>
        <w:t xml:space="preserve">Centre d’intérêt </w:t>
      </w:r>
    </w:p>
    <w:p w:rsidR="008B5332" w:rsidRPr="00D34FAC" w:rsidRDefault="008B5332" w:rsidP="00C958E3">
      <w:pPr>
        <w:spacing w:after="0"/>
        <w:rPr>
          <w:b/>
          <w:color w:val="6F654B" w:themeColor="text1" w:themeTint="BF"/>
          <w:sz w:val="24"/>
          <w:szCs w:val="24"/>
        </w:rPr>
      </w:pPr>
    </w:p>
    <w:p w:rsidR="00C958E3" w:rsidRDefault="004679A4" w:rsidP="00C958E3">
      <w:pPr>
        <w:pStyle w:val="Paragraphedeliste"/>
        <w:numPr>
          <w:ilvl w:val="0"/>
          <w:numId w:val="7"/>
        </w:numPr>
        <w:spacing w:after="0"/>
        <w:rPr>
          <w:color w:val="6F654B" w:themeColor="text1" w:themeTint="BF"/>
          <w:sz w:val="24"/>
          <w:szCs w:val="24"/>
        </w:rPr>
      </w:pPr>
      <w:r>
        <w:rPr>
          <w:color w:val="6F654B" w:themeColor="text1" w:themeTint="BF"/>
          <w:sz w:val="24"/>
          <w:szCs w:val="24"/>
        </w:rPr>
        <w:t>Sport : Basketball.</w:t>
      </w:r>
    </w:p>
    <w:p w:rsidR="00A94A4F" w:rsidRPr="00D34FAC" w:rsidRDefault="00A94A4F" w:rsidP="00C958E3">
      <w:pPr>
        <w:pStyle w:val="Paragraphedeliste"/>
        <w:numPr>
          <w:ilvl w:val="0"/>
          <w:numId w:val="7"/>
        </w:numPr>
        <w:spacing w:after="0"/>
        <w:rPr>
          <w:color w:val="6F654B" w:themeColor="text1" w:themeTint="BF"/>
          <w:sz w:val="24"/>
          <w:szCs w:val="24"/>
        </w:rPr>
      </w:pPr>
      <w:r>
        <w:rPr>
          <w:color w:val="6F654B" w:themeColor="text1" w:themeTint="BF"/>
          <w:sz w:val="24"/>
          <w:szCs w:val="24"/>
        </w:rPr>
        <w:t>Jeu d’échecs.</w:t>
      </w:r>
    </w:p>
    <w:p w:rsidR="00D34FAC" w:rsidRDefault="00D34FAC" w:rsidP="00EE70DC">
      <w:pPr>
        <w:pStyle w:val="Paragraphedeliste"/>
        <w:numPr>
          <w:ilvl w:val="0"/>
          <w:numId w:val="7"/>
        </w:numPr>
        <w:spacing w:after="0"/>
        <w:rPr>
          <w:color w:val="6F654B" w:themeColor="text1" w:themeTint="BF"/>
          <w:sz w:val="24"/>
          <w:szCs w:val="24"/>
        </w:rPr>
      </w:pPr>
      <w:r w:rsidRPr="00D34FAC">
        <w:rPr>
          <w:color w:val="6F654B" w:themeColor="text1" w:themeTint="BF"/>
          <w:sz w:val="24"/>
          <w:szCs w:val="24"/>
        </w:rPr>
        <w:t>Musique vocale</w:t>
      </w:r>
      <w:r w:rsidR="004679A4">
        <w:rPr>
          <w:color w:val="6F654B" w:themeColor="text1" w:themeTint="BF"/>
          <w:sz w:val="24"/>
          <w:szCs w:val="24"/>
        </w:rPr>
        <w:t>.</w:t>
      </w:r>
    </w:p>
    <w:p w:rsidR="004679A4" w:rsidRPr="00EE70DC" w:rsidRDefault="004679A4" w:rsidP="00EE70DC">
      <w:pPr>
        <w:pStyle w:val="Paragraphedeliste"/>
        <w:numPr>
          <w:ilvl w:val="0"/>
          <w:numId w:val="7"/>
        </w:numPr>
        <w:spacing w:after="0"/>
        <w:rPr>
          <w:color w:val="6F654B" w:themeColor="text1" w:themeTint="BF"/>
          <w:sz w:val="24"/>
          <w:szCs w:val="24"/>
        </w:rPr>
      </w:pPr>
      <w:r>
        <w:rPr>
          <w:color w:val="6F654B" w:themeColor="text1" w:themeTint="BF"/>
          <w:sz w:val="24"/>
          <w:szCs w:val="24"/>
        </w:rPr>
        <w:t xml:space="preserve">Passion : </w:t>
      </w:r>
      <w:r w:rsidR="00523E7B">
        <w:rPr>
          <w:color w:val="6F654B" w:themeColor="text1" w:themeTint="BF"/>
          <w:sz w:val="24"/>
          <w:szCs w:val="24"/>
        </w:rPr>
        <w:t xml:space="preserve">La </w:t>
      </w:r>
      <w:r>
        <w:rPr>
          <w:color w:val="6F654B" w:themeColor="text1" w:themeTint="BF"/>
          <w:sz w:val="24"/>
          <w:szCs w:val="24"/>
        </w:rPr>
        <w:t>Cybersécurité.</w:t>
      </w:r>
    </w:p>
    <w:p w:rsidR="00190985" w:rsidRDefault="00190985">
      <w:pPr>
        <w:spacing w:after="200" w:line="276" w:lineRule="auto"/>
      </w:pPr>
    </w:p>
    <w:sectPr w:rsidR="00190985" w:rsidSect="00A94A4F">
      <w:headerReference w:type="even" r:id="rId12"/>
      <w:footerReference w:type="even" r:id="rId13"/>
      <w:footerReference w:type="default" r:id="rId14"/>
      <w:headerReference w:type="first" r:id="rId15"/>
      <w:pgSz w:w="11907" w:h="16839"/>
      <w:pgMar w:top="1985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5D" w:rsidRDefault="0009615D">
      <w:pPr>
        <w:spacing w:after="0" w:line="240" w:lineRule="auto"/>
      </w:pPr>
      <w:r>
        <w:separator/>
      </w:r>
    </w:p>
  </w:endnote>
  <w:endnote w:type="continuationSeparator" w:id="0">
    <w:p w:rsidR="0009615D" w:rsidRDefault="0009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5" w:rsidRDefault="00DD798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190985" w:rsidRDefault="001909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190985" w:rsidRDefault="0019098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90985" w:rsidRDefault="00DD798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57794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Parenthès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" filled="t" fillcolor="#a9a57c [3204]" strokecolor="white [3212]" strokeweight="1pt">
              <v:path arrowok="t"/>
              <v:textbox inset="0,,0">
                <w:txbxContent>
                  <w:p w:rsidR="00190985" w:rsidRDefault="00DD7985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57794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5" w:rsidRDefault="00DD7985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C7D442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190985" w:rsidRDefault="001909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190985" w:rsidRDefault="0019098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90985" w:rsidRDefault="00DD798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" filled="t" fillcolor="#a9a57c [3204]" strokecolor="white [3212]" strokeweight="1pt">
              <v:path arrowok="t"/>
              <v:textbox inset="0,,0">
                <w:txbxContent>
                  <w:p w:rsidR="00190985" w:rsidRDefault="00DD7985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5D" w:rsidRDefault="0009615D">
      <w:pPr>
        <w:spacing w:after="0" w:line="240" w:lineRule="auto"/>
      </w:pPr>
      <w:r>
        <w:separator/>
      </w:r>
    </w:p>
  </w:footnote>
  <w:footnote w:type="continuationSeparator" w:id="0">
    <w:p w:rsidR="0009615D" w:rsidRDefault="00096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5" w:rsidRDefault="00DD7985">
    <w:pPr>
      <w:pStyle w:val="En-tte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A98727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985" w:rsidRDefault="00DD79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C.V. 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Pqp3pWdAgAArA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190985" w:rsidRDefault="00DD798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C.V. 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190985" w:rsidRDefault="0019098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190985" w:rsidRDefault="001909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85" w:rsidRDefault="00DD798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C1791A7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190985" w:rsidRDefault="001909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985" w:rsidRDefault="0019098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190985" w:rsidRDefault="00190985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A62E1"/>
    <w:multiLevelType w:val="hybridMultilevel"/>
    <w:tmpl w:val="533465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6462A"/>
    <w:multiLevelType w:val="hybridMultilevel"/>
    <w:tmpl w:val="F90A8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F7DFA"/>
    <w:multiLevelType w:val="hybridMultilevel"/>
    <w:tmpl w:val="85DA7BF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844AA7"/>
    <w:multiLevelType w:val="hybridMultilevel"/>
    <w:tmpl w:val="603EBC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A1"/>
    <w:rsid w:val="0009615D"/>
    <w:rsid w:val="00142A77"/>
    <w:rsid w:val="00176389"/>
    <w:rsid w:val="00190985"/>
    <w:rsid w:val="002735B7"/>
    <w:rsid w:val="00357794"/>
    <w:rsid w:val="004679A4"/>
    <w:rsid w:val="00523E7B"/>
    <w:rsid w:val="00627CF6"/>
    <w:rsid w:val="00712AAF"/>
    <w:rsid w:val="00765C3F"/>
    <w:rsid w:val="008B5332"/>
    <w:rsid w:val="00977E6C"/>
    <w:rsid w:val="009A291B"/>
    <w:rsid w:val="00A94A4F"/>
    <w:rsid w:val="00B44FD9"/>
    <w:rsid w:val="00B94C6D"/>
    <w:rsid w:val="00C958E3"/>
    <w:rsid w:val="00CD45A1"/>
    <w:rsid w:val="00D34FAC"/>
    <w:rsid w:val="00D74498"/>
    <w:rsid w:val="00DD7985"/>
    <w:rsid w:val="00E2634A"/>
    <w:rsid w:val="00E764A4"/>
    <w:rsid w:val="00EE70DC"/>
    <w:rsid w:val="00F51B7C"/>
    <w:rsid w:val="00FD7A32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65A51A-E144-47A3-AD11-75308802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agraphedelist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lev">
    <w:name w:val="Strong"/>
    <w:basedOn w:val="Policepardfaut"/>
    <w:uiPriority w:val="22"/>
    <w:qFormat/>
    <w:rPr>
      <w:b/>
      <w:bCs/>
      <w14:numForm w14:val="oldStyle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aliases w:val="Sous-section Accentuation intense"/>
    <w:basedOn w:val="Policepardfaut"/>
    <w:uiPriority w:val="21"/>
    <w:qFormat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Titredesection">
    <w:name w:val="Titre de section"/>
    <w:basedOn w:val="Titre1"/>
    <w:next w:val="Normal"/>
    <w:qFormat/>
    <w:rPr>
      <w:b/>
      <w:color w:val="675E47" w:themeColor="text2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Sous-section">
    <w:name w:val="Sous-section"/>
    <w:basedOn w:val="Titre2"/>
    <w:qFormat/>
    <w:pPr>
      <w:spacing w:before="0"/>
    </w:pPr>
    <w:rPr>
      <w:color w:val="A9A57C" w:themeColor="accent1"/>
      <w:sz w:val="21"/>
    </w:rPr>
  </w:style>
  <w:style w:type="paragraph" w:customStyle="1" w:styleId="Nom">
    <w:name w:val="Nom"/>
    <w:basedOn w:val="Titre"/>
    <w:link w:val="Caractredenom"/>
    <w:qFormat/>
    <w:rPr>
      <w:b/>
      <w:sz w:val="28"/>
      <w:szCs w:val="28"/>
    </w:rPr>
  </w:style>
  <w:style w:type="paragraph" w:customStyle="1" w:styleId="Datedesous-section">
    <w:name w:val="Date de sous-section"/>
    <w:basedOn w:val="Normal"/>
    <w:qFormat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Tlphone">
    <w:name w:val="Téléphone"/>
    <w:basedOn w:val="Sansinterligne"/>
    <w:qFormat/>
    <w:rPr>
      <w:sz w:val="24"/>
    </w:rPr>
  </w:style>
  <w:style w:type="paragraph" w:customStyle="1" w:styleId="Adressedelexpditeur">
    <w:name w:val="Adresse de l’expéditeur"/>
    <w:basedOn w:val="Sansinterligne"/>
    <w:qFormat/>
    <w:pPr>
      <w:spacing w:line="274" w:lineRule="auto"/>
    </w:pPr>
    <w:rPr>
      <w:sz w:val="21"/>
    </w:rPr>
  </w:style>
  <w:style w:type="paragraph" w:customStyle="1" w:styleId="Textedesous-section">
    <w:name w:val="Texte de sous-section"/>
    <w:basedOn w:val="Listepuce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epuce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Formuledepolitesse">
    <w:name w:val="Closing"/>
    <w:basedOn w:val="Normal"/>
    <w:link w:val="Formuledepolitess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FormuledepolitesseCar">
    <w:name w:val="Formule de politesse Car"/>
    <w:basedOn w:val="Policepardfaut"/>
    <w:link w:val="Formuledepolitesse"/>
    <w:uiPriority w:val="5"/>
    <w:rPr>
      <w:b/>
      <w:color w:val="auto"/>
      <w:sz w:val="21"/>
    </w:rPr>
  </w:style>
  <w:style w:type="paragraph" w:customStyle="1" w:styleId="Adressedudestinataire">
    <w:name w:val="Adresse du destinataire"/>
    <w:basedOn w:val="Sansinterligne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s">
    <w:name w:val="Salutation"/>
    <w:basedOn w:val="Sansinterligne"/>
    <w:next w:val="Normal"/>
    <w:link w:val="Salutations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sCar">
    <w:name w:val="Salutations Car"/>
    <w:basedOn w:val="Policepardfaut"/>
    <w:link w:val="Salutations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ar"/>
    <w:uiPriority w:val="99"/>
    <w:unhideWhenUsed/>
    <w:pPr>
      <w:contextualSpacing/>
    </w:pPr>
  </w:style>
  <w:style w:type="character" w:customStyle="1" w:styleId="SignatureCar">
    <w:name w:val="Signature Car"/>
    <w:basedOn w:val="Policepardfaut"/>
    <w:link w:val="Signature"/>
    <w:uiPriority w:val="99"/>
    <w:rPr>
      <w:sz w:val="21"/>
    </w:rPr>
  </w:style>
  <w:style w:type="table" w:styleId="Grilledutableau">
    <w:name w:val="Table Grid"/>
    <w:basedOn w:val="TableauNormal"/>
    <w:uiPriority w:val="59"/>
    <w:rsid w:val="0071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actredenom">
    <w:name w:val="Caractère de nom"/>
    <w:basedOn w:val="TitreCar"/>
    <w:link w:val="Nom"/>
    <w:rsid w:val="00142A77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  <w:style w:type="character" w:styleId="Lienhypertexte">
    <w:name w:val="Hyperlink"/>
    <w:basedOn w:val="Policepardfaut"/>
    <w:uiPriority w:val="99"/>
    <w:unhideWhenUsed/>
    <w:rsid w:val="004679A4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ght-d19.github.io/Light_d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light1999d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58D884AF5E4DC7B1C0B34C569C1F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E7B0C3-ED17-4C82-BEB3-57F954BF68D6}"/>
      </w:docPartPr>
      <w:docPartBody>
        <w:p w:rsidR="000F38E5" w:rsidRDefault="00FE3CAA">
          <w:pPr>
            <w:pStyle w:val="5058D884AF5E4DC7B1C0B34C569C1FFB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5EC1CBBCAA504B81B1398ABD7987ED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F72DE-CE6B-4D8F-B61F-9270BA9D829E}"/>
      </w:docPartPr>
      <w:docPartBody>
        <w:p w:rsidR="00C912D6" w:rsidRDefault="00FE5371" w:rsidP="00FE5371">
          <w:pPr>
            <w:pStyle w:val="5EC1CBBCAA504B81B1398ABD7987EDA8"/>
          </w:pPr>
          <w:r>
            <w:rPr>
              <w:rStyle w:val="Textedelespacerserv"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AA"/>
    <w:rsid w:val="000F38E5"/>
    <w:rsid w:val="004403AC"/>
    <w:rsid w:val="0048766A"/>
    <w:rsid w:val="007257C2"/>
    <w:rsid w:val="00AC567D"/>
    <w:rsid w:val="00B20B9F"/>
    <w:rsid w:val="00C912D6"/>
    <w:rsid w:val="00ED7F88"/>
    <w:rsid w:val="00FE3CAA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sid w:val="00FE5371"/>
    <w:rPr>
      <w:color w:val="808080"/>
    </w:rPr>
  </w:style>
  <w:style w:type="paragraph" w:customStyle="1" w:styleId="5058D884AF5E4DC7B1C0B34C569C1FFB">
    <w:name w:val="5058D884AF5E4DC7B1C0B34C569C1FFB"/>
  </w:style>
  <w:style w:type="paragraph" w:customStyle="1" w:styleId="A75B82A2A5A0437195D66794208BB925">
    <w:name w:val="A75B82A2A5A0437195D66794208BB925"/>
  </w:style>
  <w:style w:type="paragraph" w:customStyle="1" w:styleId="CEA46C56BCAD4F5AA96D1D0225DC82A8">
    <w:name w:val="CEA46C56BCAD4F5AA96D1D0225DC82A8"/>
  </w:style>
  <w:style w:type="paragraph" w:customStyle="1" w:styleId="A95A5AC4651E4E729DCF420270B41C18">
    <w:name w:val="A95A5AC4651E4E729DCF420270B41C18"/>
  </w:style>
  <w:style w:type="paragraph" w:customStyle="1" w:styleId="483472CE758A4204AE4DD947B264E812">
    <w:name w:val="483472CE758A4204AE4DD947B264E812"/>
  </w:style>
  <w:style w:type="paragraph" w:customStyle="1" w:styleId="FAF9CB08AE034EADA1221791915912AD">
    <w:name w:val="FAF9CB08AE034EADA1221791915912AD"/>
  </w:style>
  <w:style w:type="paragraph" w:customStyle="1" w:styleId="EC91E5A40D4243C3B639C857E465A2E9">
    <w:name w:val="EC91E5A40D4243C3B639C857E465A2E9"/>
  </w:style>
  <w:style w:type="paragraph" w:customStyle="1" w:styleId="430DF7F76DEA4268B5124D1A0A6D8492">
    <w:name w:val="430DF7F76DEA4268B5124D1A0A6D8492"/>
  </w:style>
  <w:style w:type="paragraph" w:customStyle="1" w:styleId="8EE83CD1A9E744A4A4B5C7884C9C78FA">
    <w:name w:val="8EE83CD1A9E744A4A4B5C7884C9C78FA"/>
  </w:style>
  <w:style w:type="paragraph" w:customStyle="1" w:styleId="90BA9C8BC7EF41D1921624DF86112DD0">
    <w:name w:val="90BA9C8BC7EF41D1921624DF86112DD0"/>
  </w:style>
  <w:style w:type="paragraph" w:customStyle="1" w:styleId="0B269730A5984F09B3FF7BCF659747F2">
    <w:name w:val="0B269730A5984F09B3FF7BCF659747F2"/>
  </w:style>
  <w:style w:type="paragraph" w:customStyle="1" w:styleId="370F2B10DA954DBF818D9D235D3EEB9A">
    <w:name w:val="370F2B10DA954DBF818D9D235D3EEB9A"/>
  </w:style>
  <w:style w:type="paragraph" w:customStyle="1" w:styleId="F6C3B50FFD754839B53ACE2647EA09AA">
    <w:name w:val="F6C3B50FFD754839B53ACE2647EA09AA"/>
  </w:style>
  <w:style w:type="paragraph" w:customStyle="1" w:styleId="CD5F9177EED2490CB186DA8CD9995534">
    <w:name w:val="CD5F9177EED2490CB186DA8CD9995534"/>
  </w:style>
  <w:style w:type="paragraph" w:customStyle="1" w:styleId="48E61112177140668BD42BF950D72853">
    <w:name w:val="48E61112177140668BD42BF950D72853"/>
  </w:style>
  <w:style w:type="paragraph" w:customStyle="1" w:styleId="E0B0A9F66F5E4063AABD342653096A25">
    <w:name w:val="E0B0A9F66F5E4063AABD342653096A25"/>
  </w:style>
  <w:style w:type="paragraph" w:customStyle="1" w:styleId="C047C281C6274665BBF3748DEC5E19E6">
    <w:name w:val="C047C281C6274665BBF3748DEC5E19E6"/>
  </w:style>
  <w:style w:type="paragraph" w:customStyle="1" w:styleId="DB854CB3E8A24683A515A484CFECB547">
    <w:name w:val="DB854CB3E8A24683A515A484CFECB547"/>
  </w:style>
  <w:style w:type="paragraph" w:customStyle="1" w:styleId="2786DE7B4C6745BB9227B035986CC5C8">
    <w:name w:val="2786DE7B4C6745BB9227B035986CC5C8"/>
  </w:style>
  <w:style w:type="paragraph" w:customStyle="1" w:styleId="99FC626EA9434652825E1629F08CB3F6">
    <w:name w:val="99FC626EA9434652825E1629F08CB3F6"/>
    <w:rsid w:val="00FE5371"/>
  </w:style>
  <w:style w:type="paragraph" w:customStyle="1" w:styleId="5EC1CBBCAA504B81B1398ABD7987EDA8">
    <w:name w:val="5EC1CBBCAA504B81B1398ABD7987EDA8"/>
    <w:rsid w:val="00FE5371"/>
  </w:style>
  <w:style w:type="paragraph" w:customStyle="1" w:styleId="33C3A3BDFE8148D882F3554968521BC8">
    <w:name w:val="33C3A3BDFE8148D882F3554968521BC8"/>
    <w:rsid w:val="00FE5371"/>
  </w:style>
  <w:style w:type="paragraph" w:customStyle="1" w:styleId="42D1E21B7468487E89976642F69F03C2">
    <w:name w:val="42D1E21B7468487E89976642F69F03C2"/>
    <w:rsid w:val="00FE5371"/>
  </w:style>
  <w:style w:type="paragraph" w:customStyle="1" w:styleId="CDBBE2651878405CA92F0890BFC546F5">
    <w:name w:val="CDBBE2651878405CA92F0890BFC546F5"/>
    <w:rsid w:val="00FE5371"/>
  </w:style>
  <w:style w:type="paragraph" w:customStyle="1" w:styleId="412A93369E764B068254B4F291341B06">
    <w:name w:val="412A93369E764B068254B4F291341B06"/>
    <w:rsid w:val="00FE5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Tchaloude</CompanyAddress>
  <CompanyPhone>79 74 53 73</CompanyPhone>
  <CompanyFax/>
  <CompanyEmail>Light1999d@gmail.com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4847B3E-5C3B-4FF6-979C-9000DE69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366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DOSSEH-ANYRON Atsu  Raphael</dc:creator>
  <cp:lastModifiedBy>Utilisateur Windows</cp:lastModifiedBy>
  <cp:revision>14</cp:revision>
  <dcterms:created xsi:type="dcterms:W3CDTF">2024-09-06T10:14:00Z</dcterms:created>
  <dcterms:modified xsi:type="dcterms:W3CDTF">2024-09-09T18:09:00Z</dcterms:modified>
</cp:coreProperties>
</file>